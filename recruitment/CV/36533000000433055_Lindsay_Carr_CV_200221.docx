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4733E" w14:textId="7E19B856" w:rsidR="00CE2D13" w:rsidRPr="00FA0C9C" w:rsidRDefault="00FA0C9C" w:rsidP="00972EC1">
      <w:pPr>
        <w:pStyle w:val="ContactInformation"/>
        <w:rPr>
          <w:b/>
          <w:bCs/>
          <w:sz w:val="36"/>
          <w:szCs w:val="36"/>
        </w:rPr>
      </w:pPr>
      <w:r w:rsidRPr="00FA0C9C">
        <w:rPr>
          <w:b/>
          <w:bCs/>
          <w:sz w:val="36"/>
          <w:szCs w:val="36"/>
        </w:rPr>
        <w:t>LINDSAY CARR</w:t>
      </w:r>
    </w:p>
    <w:p w14:paraId="6CF5FDCB" w14:textId="0553601C" w:rsidR="00CE2D13" w:rsidRPr="00727DEB" w:rsidRDefault="00FA0C9C">
      <w:pPr>
        <w:pStyle w:val="ContactInformation"/>
        <w:rPr>
          <w:sz w:val="21"/>
          <w:szCs w:val="21"/>
        </w:rPr>
      </w:pPr>
      <w:r w:rsidRPr="00727DEB">
        <w:rPr>
          <w:sz w:val="21"/>
          <w:szCs w:val="21"/>
        </w:rPr>
        <w:t>9 Herbert Road, Brighton, BN1 6PB | 07539 488655 | hello.lindsaycarr@gmail.com</w:t>
      </w:r>
    </w:p>
    <w:p w14:paraId="341640B8" w14:textId="056F7050" w:rsidR="00CE2D13" w:rsidRDefault="00FA0C9C">
      <w:pPr>
        <w:pStyle w:val="Heading1"/>
      </w:pPr>
      <w:r>
        <w:t>Summary</w:t>
      </w:r>
    </w:p>
    <w:p w14:paraId="606935C2" w14:textId="7D40A569" w:rsidR="00FA0C9C" w:rsidRPr="00727DEB" w:rsidRDefault="00FA0C9C" w:rsidP="00FA0C9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  <w:lang w:val="en-GB" w:bidi="en-GB"/>
        </w:rPr>
      </w:pPr>
      <w:r w:rsidRPr="00727DEB">
        <w:rPr>
          <w:sz w:val="21"/>
          <w:szCs w:val="21"/>
          <w:lang w:val="en-GB" w:bidi="en-GB"/>
        </w:rPr>
        <w:t>Freelance brand marketing consultant with 15 years’ experience working in-house and agency side for brands including Orange, EE, Heathrow, Microsoft, Diageo and Universal</w:t>
      </w:r>
    </w:p>
    <w:p w14:paraId="3416AC73" w14:textId="64E282A1" w:rsidR="00F17010" w:rsidRPr="00727DEB" w:rsidRDefault="00F17010" w:rsidP="00FA0C9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  <w:lang w:val="en-GB" w:bidi="en-GB"/>
        </w:rPr>
      </w:pPr>
      <w:r w:rsidRPr="00727DEB">
        <w:rPr>
          <w:sz w:val="21"/>
          <w:szCs w:val="21"/>
          <w:lang w:val="en-GB" w:bidi="en-GB"/>
        </w:rPr>
        <w:t>Specialising in brand and digital strategy, planning and campaign management</w:t>
      </w:r>
    </w:p>
    <w:p w14:paraId="3F403D80" w14:textId="0C55A076" w:rsidR="00FA0C9C" w:rsidRPr="00727DEB" w:rsidRDefault="00FA0C9C" w:rsidP="00FA0C9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  <w:lang w:val="en-GB" w:bidi="en-GB"/>
        </w:rPr>
      </w:pPr>
      <w:r w:rsidRPr="00727DEB">
        <w:rPr>
          <w:sz w:val="21"/>
          <w:szCs w:val="21"/>
          <w:lang w:val="en-GB" w:bidi="en-GB"/>
        </w:rPr>
        <w:t xml:space="preserve">I believe strategy should be simple, actionable and measurable </w:t>
      </w:r>
    </w:p>
    <w:p w14:paraId="1E84322A" w14:textId="60BA45EF" w:rsidR="00FA0C9C" w:rsidRPr="00727DEB" w:rsidRDefault="00FA0C9C" w:rsidP="00FA0C9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  <w:lang w:val="en-GB" w:bidi="en-GB"/>
        </w:rPr>
      </w:pPr>
      <w:r w:rsidRPr="00727DEB">
        <w:rPr>
          <w:sz w:val="21"/>
          <w:szCs w:val="21"/>
          <w:lang w:val="en-GB" w:bidi="en-GB"/>
        </w:rPr>
        <w:t>Passionate about driving business performance through effective communications</w:t>
      </w:r>
    </w:p>
    <w:p w14:paraId="508546DB" w14:textId="6519CDCB" w:rsidR="00FA0C9C" w:rsidRPr="00727DEB" w:rsidRDefault="00FA0C9C" w:rsidP="00FA0C9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  <w:lang w:val="en-GB" w:bidi="en-GB"/>
        </w:rPr>
      </w:pPr>
      <w:r w:rsidRPr="00727DEB">
        <w:rPr>
          <w:sz w:val="21"/>
          <w:szCs w:val="21"/>
          <w:lang w:val="en-GB" w:bidi="en-GB"/>
        </w:rPr>
        <w:t xml:space="preserve">Experienced in collaborating with senior clients </w:t>
      </w:r>
    </w:p>
    <w:p w14:paraId="184A9C88" w14:textId="29F8DB22" w:rsidR="00FA0C9C" w:rsidRPr="00727DEB" w:rsidRDefault="00FA0C9C" w:rsidP="00F1701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  <w:lang w:val="en-GB" w:bidi="en-GB"/>
        </w:rPr>
      </w:pPr>
      <w:r w:rsidRPr="00727DEB">
        <w:rPr>
          <w:sz w:val="21"/>
          <w:szCs w:val="21"/>
          <w:lang w:val="en-GB" w:bidi="en-GB"/>
        </w:rPr>
        <w:t xml:space="preserve">Strong manager of cross functional teams, agencies and budgets </w:t>
      </w:r>
    </w:p>
    <w:p w14:paraId="54BDA2F1" w14:textId="0163D8CA" w:rsidR="00CE2D13" w:rsidRDefault="00CE2D13">
      <w:pPr>
        <w:spacing w:after="180"/>
      </w:pPr>
    </w:p>
    <w:p w14:paraId="0A20D810" w14:textId="2B8E6909" w:rsidR="00CE2D13" w:rsidRDefault="00FA0C9C">
      <w:pPr>
        <w:pStyle w:val="Heading1"/>
      </w:pPr>
      <w:r>
        <w:t>Experience</w:t>
      </w:r>
    </w:p>
    <w:p w14:paraId="290D8F7E" w14:textId="7804B6A8" w:rsidR="00CE2D13" w:rsidRPr="00727DEB" w:rsidRDefault="00FA0C9C">
      <w:pPr>
        <w:pStyle w:val="Heading2"/>
        <w:rPr>
          <w:sz w:val="24"/>
          <w:szCs w:val="24"/>
        </w:rPr>
      </w:pPr>
      <w:r w:rsidRPr="00727DEB">
        <w:rPr>
          <w:sz w:val="24"/>
          <w:szCs w:val="24"/>
        </w:rPr>
        <w:t>Freelance brand marketing consultant</w:t>
      </w:r>
      <w:r w:rsidR="00F17010" w:rsidRPr="00727DEB">
        <w:rPr>
          <w:sz w:val="24"/>
          <w:szCs w:val="24"/>
        </w:rPr>
        <w:t>, Digital Whiskey</w:t>
      </w:r>
    </w:p>
    <w:p w14:paraId="7FA323CD" w14:textId="30A15C1F" w:rsidR="00FA0C9C" w:rsidRDefault="00FA0C9C" w:rsidP="00FA0C9C">
      <w:r>
        <w:t>September 2019 – present</w:t>
      </w:r>
    </w:p>
    <w:p w14:paraId="54D81287" w14:textId="3CF10BA8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 xml:space="preserve">Developed digital marketing strategies for </w:t>
      </w:r>
      <w:r w:rsidR="00E073CC">
        <w:rPr>
          <w:sz w:val="21"/>
          <w:szCs w:val="21"/>
        </w:rPr>
        <w:t>prospects</w:t>
      </w:r>
      <w:r w:rsidRPr="00727DEB">
        <w:rPr>
          <w:sz w:val="21"/>
          <w:szCs w:val="21"/>
        </w:rPr>
        <w:t xml:space="preserve"> and</w:t>
      </w:r>
      <w:r w:rsidR="00F17010" w:rsidRPr="00727DEB">
        <w:rPr>
          <w:sz w:val="21"/>
          <w:szCs w:val="21"/>
        </w:rPr>
        <w:t xml:space="preserve"> </w:t>
      </w:r>
      <w:r w:rsidRPr="00727DEB">
        <w:rPr>
          <w:sz w:val="21"/>
          <w:szCs w:val="21"/>
        </w:rPr>
        <w:t>clients</w:t>
      </w:r>
      <w:r w:rsidR="00F17010" w:rsidRPr="00727DEB">
        <w:rPr>
          <w:sz w:val="21"/>
          <w:szCs w:val="21"/>
        </w:rPr>
        <w:t xml:space="preserve"> including </w:t>
      </w:r>
      <w:r w:rsidR="00661032">
        <w:rPr>
          <w:sz w:val="21"/>
          <w:szCs w:val="21"/>
        </w:rPr>
        <w:t>diagnosis</w:t>
      </w:r>
      <w:r w:rsidR="00E073CC">
        <w:rPr>
          <w:sz w:val="21"/>
          <w:szCs w:val="21"/>
        </w:rPr>
        <w:t xml:space="preserve">, </w:t>
      </w:r>
      <w:r w:rsidR="00F17010" w:rsidRPr="00727DEB">
        <w:rPr>
          <w:sz w:val="21"/>
          <w:szCs w:val="21"/>
        </w:rPr>
        <w:t>brief, audience research, journey map</w:t>
      </w:r>
      <w:r w:rsidR="00E073CC">
        <w:rPr>
          <w:sz w:val="21"/>
          <w:szCs w:val="21"/>
        </w:rPr>
        <w:t>s</w:t>
      </w:r>
      <w:r w:rsidR="00F17010" w:rsidRPr="00727DEB">
        <w:rPr>
          <w:sz w:val="21"/>
          <w:szCs w:val="21"/>
        </w:rPr>
        <w:t>, media</w:t>
      </w:r>
      <w:r w:rsidR="00E073CC">
        <w:rPr>
          <w:sz w:val="21"/>
          <w:szCs w:val="21"/>
        </w:rPr>
        <w:t>, proposition</w:t>
      </w:r>
      <w:r w:rsidR="00F17010" w:rsidRPr="00727DEB">
        <w:rPr>
          <w:sz w:val="21"/>
          <w:szCs w:val="21"/>
        </w:rPr>
        <w:t xml:space="preserve"> and messaging development.</w:t>
      </w:r>
    </w:p>
    <w:p w14:paraId="004BB344" w14:textId="65CF8ECE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 xml:space="preserve">Led brand and performance campaigns </w:t>
      </w:r>
      <w:r w:rsidR="00661032">
        <w:rPr>
          <w:sz w:val="21"/>
          <w:szCs w:val="21"/>
        </w:rPr>
        <w:t>across social and search</w:t>
      </w:r>
      <w:r w:rsidRPr="00727DEB">
        <w:rPr>
          <w:sz w:val="21"/>
          <w:szCs w:val="21"/>
        </w:rPr>
        <w:t xml:space="preserve"> to drive brand and commercial metrics including awareness, consideration, traffic and enquiries. </w:t>
      </w:r>
    </w:p>
    <w:p w14:paraId="7328F298" w14:textId="4A99CB74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>Managed a virtual team of marketing specialists</w:t>
      </w:r>
      <w:r w:rsidR="00F17010" w:rsidRPr="00727DEB">
        <w:rPr>
          <w:sz w:val="21"/>
          <w:szCs w:val="21"/>
        </w:rPr>
        <w:t>.</w:t>
      </w:r>
    </w:p>
    <w:p w14:paraId="04EFA896" w14:textId="10CC231D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 xml:space="preserve">Produced regular performance reports with analysis, insights and recommendations.   </w:t>
      </w:r>
    </w:p>
    <w:p w14:paraId="026BBC32" w14:textId="7A1F8787" w:rsidR="00FA0C9C" w:rsidRDefault="00FA0C9C" w:rsidP="00FA0C9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</w:pPr>
    </w:p>
    <w:p w14:paraId="45FAF749" w14:textId="15BE9128" w:rsidR="00FA0C9C" w:rsidRPr="00727DEB" w:rsidRDefault="00FA0C9C" w:rsidP="00FA0C9C">
      <w:pPr>
        <w:pStyle w:val="Heading2"/>
        <w:rPr>
          <w:sz w:val="24"/>
          <w:szCs w:val="24"/>
        </w:rPr>
      </w:pPr>
      <w:r w:rsidRPr="00727DEB">
        <w:rPr>
          <w:sz w:val="24"/>
          <w:szCs w:val="24"/>
        </w:rPr>
        <w:t>Senior strategist, Brilliant Noise</w:t>
      </w:r>
    </w:p>
    <w:p w14:paraId="47ED82BC" w14:textId="1474D265" w:rsidR="00FA0C9C" w:rsidRDefault="00FA0C9C" w:rsidP="00FA0C9C">
      <w:r>
        <w:t>November 2014 – July 2019</w:t>
      </w:r>
    </w:p>
    <w:p w14:paraId="24C50132" w14:textId="66A65E42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>Led</w:t>
      </w:r>
      <w:r w:rsidR="00661032">
        <w:rPr>
          <w:sz w:val="21"/>
          <w:szCs w:val="21"/>
        </w:rPr>
        <w:t xml:space="preserve"> </w:t>
      </w:r>
      <w:r w:rsidRPr="00727DEB">
        <w:rPr>
          <w:sz w:val="21"/>
          <w:szCs w:val="21"/>
        </w:rPr>
        <w:t>the brand strategy for Heathrow Airport’s new parking brand including bran</w:t>
      </w:r>
      <w:r w:rsidR="00661032">
        <w:rPr>
          <w:sz w:val="21"/>
          <w:szCs w:val="21"/>
        </w:rPr>
        <w:t>ding</w:t>
      </w:r>
      <w:r w:rsidRPr="00727DEB">
        <w:rPr>
          <w:sz w:val="21"/>
          <w:szCs w:val="21"/>
        </w:rPr>
        <w:t>, social content, email</w:t>
      </w:r>
      <w:r w:rsidR="00661032">
        <w:rPr>
          <w:sz w:val="21"/>
          <w:szCs w:val="21"/>
        </w:rPr>
        <w:t xml:space="preserve">, </w:t>
      </w:r>
      <w:r w:rsidRPr="00727DEB">
        <w:rPr>
          <w:sz w:val="21"/>
          <w:szCs w:val="21"/>
        </w:rPr>
        <w:t>website</w:t>
      </w:r>
      <w:r w:rsidR="00661032">
        <w:rPr>
          <w:sz w:val="21"/>
          <w:szCs w:val="21"/>
        </w:rPr>
        <w:t xml:space="preserve">, on-site signage, measurement and </w:t>
      </w:r>
      <w:r w:rsidRPr="00727DEB">
        <w:rPr>
          <w:sz w:val="21"/>
          <w:szCs w:val="21"/>
        </w:rPr>
        <w:t>reporting</w:t>
      </w:r>
      <w:r w:rsidR="00661032">
        <w:rPr>
          <w:sz w:val="21"/>
          <w:szCs w:val="21"/>
        </w:rPr>
        <w:t>.</w:t>
      </w:r>
    </w:p>
    <w:p w14:paraId="34CBAF29" w14:textId="77777777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 xml:space="preserve">Led the performance work stream for Diageo’s Digital Decoded (digital skills) </w:t>
      </w:r>
      <w:proofErr w:type="spellStart"/>
      <w:r w:rsidRPr="00727DEB">
        <w:rPr>
          <w:sz w:val="21"/>
          <w:szCs w:val="21"/>
        </w:rPr>
        <w:t>programme</w:t>
      </w:r>
      <w:proofErr w:type="spellEnd"/>
      <w:r w:rsidRPr="00727DEB">
        <w:rPr>
          <w:sz w:val="21"/>
          <w:szCs w:val="21"/>
        </w:rPr>
        <w:t>.</w:t>
      </w:r>
    </w:p>
    <w:p w14:paraId="050B8320" w14:textId="67E03B6C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>Developed the strategy for a recruitment campaign for Jaguar Land Rover.</w:t>
      </w:r>
    </w:p>
    <w:p w14:paraId="25B22430" w14:textId="77777777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 xml:space="preserve">Developed the strategy for Microsoft’s employee engagement </w:t>
      </w:r>
      <w:proofErr w:type="spellStart"/>
      <w:r w:rsidRPr="00727DEB">
        <w:rPr>
          <w:sz w:val="21"/>
          <w:szCs w:val="21"/>
        </w:rPr>
        <w:t>programme</w:t>
      </w:r>
      <w:proofErr w:type="spellEnd"/>
      <w:r w:rsidRPr="00727DEB">
        <w:rPr>
          <w:sz w:val="21"/>
          <w:szCs w:val="21"/>
        </w:rPr>
        <w:t>, ‘Spark’.</w:t>
      </w:r>
    </w:p>
    <w:p w14:paraId="3E231CCE" w14:textId="35191FA3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>Created new business proposals for clients in the automotive, retail, travel, fashion, FMCG, entertainment and charity sectors.</w:t>
      </w:r>
    </w:p>
    <w:p w14:paraId="2CF80860" w14:textId="42661222" w:rsidR="00FA0C9C" w:rsidRDefault="00FA0C9C" w:rsidP="00FA0C9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</w:pPr>
    </w:p>
    <w:p w14:paraId="0474E6AD" w14:textId="0DC1837A" w:rsidR="00FA0C9C" w:rsidRPr="00727DEB" w:rsidRDefault="00FA0C9C" w:rsidP="00FA0C9C">
      <w:pPr>
        <w:pStyle w:val="Heading2"/>
        <w:rPr>
          <w:sz w:val="24"/>
          <w:szCs w:val="24"/>
        </w:rPr>
      </w:pPr>
      <w:r w:rsidRPr="00727DEB">
        <w:rPr>
          <w:sz w:val="24"/>
          <w:szCs w:val="24"/>
        </w:rPr>
        <w:t xml:space="preserve">Senior </w:t>
      </w:r>
      <w:r w:rsidRPr="00727DEB">
        <w:rPr>
          <w:sz w:val="24"/>
          <w:szCs w:val="24"/>
        </w:rPr>
        <w:t>Digital Manager, EE</w:t>
      </w:r>
    </w:p>
    <w:p w14:paraId="13C238E4" w14:textId="37A444C8" w:rsidR="00FA0C9C" w:rsidRDefault="00FA0C9C" w:rsidP="00FA0C9C">
      <w:r>
        <w:t>July 2013 – October 2014</w:t>
      </w:r>
    </w:p>
    <w:p w14:paraId="4434D0FB" w14:textId="00067C5B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>Led the development and launch of the</w:t>
      </w:r>
      <w:r w:rsidR="00661032">
        <w:rPr>
          <w:sz w:val="21"/>
          <w:szCs w:val="21"/>
        </w:rPr>
        <w:t xml:space="preserve"> Wembley and EE</w:t>
      </w:r>
      <w:r w:rsidRPr="00727DEB">
        <w:rPr>
          <w:sz w:val="21"/>
          <w:szCs w:val="21"/>
        </w:rPr>
        <w:t xml:space="preserve"> </w:t>
      </w:r>
      <w:r w:rsidR="00C04F96">
        <w:rPr>
          <w:sz w:val="21"/>
          <w:szCs w:val="21"/>
        </w:rPr>
        <w:t xml:space="preserve">partnership </w:t>
      </w:r>
      <w:r w:rsidRPr="00727DEB">
        <w:rPr>
          <w:sz w:val="21"/>
          <w:szCs w:val="21"/>
        </w:rPr>
        <w:t>apps</w:t>
      </w:r>
      <w:r w:rsidR="00661032">
        <w:rPr>
          <w:sz w:val="21"/>
          <w:szCs w:val="21"/>
        </w:rPr>
        <w:t xml:space="preserve"> and </w:t>
      </w:r>
      <w:r w:rsidRPr="00727DEB">
        <w:rPr>
          <w:sz w:val="21"/>
          <w:szCs w:val="21"/>
        </w:rPr>
        <w:t>web hub</w:t>
      </w:r>
      <w:r w:rsidR="00F17010" w:rsidRPr="00727DEB">
        <w:rPr>
          <w:sz w:val="21"/>
          <w:szCs w:val="21"/>
        </w:rPr>
        <w:t>.</w:t>
      </w:r>
    </w:p>
    <w:p w14:paraId="39421868" w14:textId="0284A2D5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 xml:space="preserve">Responsible for improving the </w:t>
      </w:r>
      <w:r w:rsidR="00C04F96">
        <w:rPr>
          <w:sz w:val="21"/>
          <w:szCs w:val="21"/>
        </w:rPr>
        <w:t xml:space="preserve">Wembley and EE </w:t>
      </w:r>
      <w:r w:rsidRPr="00727DEB">
        <w:rPr>
          <w:sz w:val="21"/>
          <w:szCs w:val="21"/>
        </w:rPr>
        <w:t>in-stadium digital experience for guests.</w:t>
      </w:r>
    </w:p>
    <w:p w14:paraId="45C4070E" w14:textId="3D6A6B50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>Produced video content for social channels driving awareness of the</w:t>
      </w:r>
      <w:r w:rsidR="00727DEB">
        <w:rPr>
          <w:sz w:val="21"/>
          <w:szCs w:val="21"/>
        </w:rPr>
        <w:t xml:space="preserve"> #1</w:t>
      </w:r>
      <w:r w:rsidRPr="00727DEB">
        <w:rPr>
          <w:sz w:val="21"/>
          <w:szCs w:val="21"/>
        </w:rPr>
        <w:t xml:space="preserve"> network message. </w:t>
      </w:r>
    </w:p>
    <w:p w14:paraId="60D27239" w14:textId="35676885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 xml:space="preserve">Managed social </w:t>
      </w:r>
      <w:r w:rsidR="00F17010" w:rsidRPr="00727DEB">
        <w:rPr>
          <w:sz w:val="21"/>
          <w:szCs w:val="21"/>
        </w:rPr>
        <w:t xml:space="preserve">advertising </w:t>
      </w:r>
      <w:r w:rsidRPr="00727DEB">
        <w:rPr>
          <w:sz w:val="21"/>
          <w:szCs w:val="21"/>
        </w:rPr>
        <w:t>campaign for EE Car Wi</w:t>
      </w:r>
      <w:r w:rsidR="00C04F96">
        <w:rPr>
          <w:sz w:val="21"/>
          <w:szCs w:val="21"/>
        </w:rPr>
        <w:t>-</w:t>
      </w:r>
      <w:r w:rsidRPr="00727DEB">
        <w:rPr>
          <w:sz w:val="21"/>
          <w:szCs w:val="21"/>
        </w:rPr>
        <w:t>Fi driving high levels of engagement.</w:t>
      </w:r>
    </w:p>
    <w:p w14:paraId="3D309054" w14:textId="602426C4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>Planned and delivered Christmas</w:t>
      </w:r>
      <w:r w:rsidR="00C04F96">
        <w:rPr>
          <w:sz w:val="21"/>
          <w:szCs w:val="21"/>
        </w:rPr>
        <w:t xml:space="preserve"> “switch the lights on”</w:t>
      </w:r>
      <w:r w:rsidRPr="00727DEB">
        <w:rPr>
          <w:sz w:val="21"/>
          <w:szCs w:val="21"/>
        </w:rPr>
        <w:t xml:space="preserve"> </w:t>
      </w:r>
      <w:r w:rsidR="00F17010" w:rsidRPr="00727DEB">
        <w:rPr>
          <w:sz w:val="21"/>
          <w:szCs w:val="21"/>
        </w:rPr>
        <w:t xml:space="preserve">digital </w:t>
      </w:r>
      <w:r w:rsidRPr="00727DEB">
        <w:rPr>
          <w:sz w:val="21"/>
          <w:szCs w:val="21"/>
        </w:rPr>
        <w:t>campaign using innovative formats and a retargeting media strategy to drive demand.</w:t>
      </w:r>
    </w:p>
    <w:p w14:paraId="5F4B8E07" w14:textId="14672DD3" w:rsidR="00FA0C9C" w:rsidRDefault="00FA0C9C" w:rsidP="00FA0C9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360"/>
      </w:pPr>
    </w:p>
    <w:p w14:paraId="52E35F0A" w14:textId="334BE8E0" w:rsidR="00FA0C9C" w:rsidRPr="00727DEB" w:rsidRDefault="00FA0C9C" w:rsidP="00FA0C9C">
      <w:pPr>
        <w:pStyle w:val="Heading2"/>
        <w:rPr>
          <w:sz w:val="24"/>
          <w:szCs w:val="24"/>
        </w:rPr>
      </w:pPr>
      <w:r w:rsidRPr="00727DEB">
        <w:rPr>
          <w:sz w:val="24"/>
          <w:szCs w:val="24"/>
        </w:rPr>
        <w:t>Advertising Manager, Orange and EE</w:t>
      </w:r>
    </w:p>
    <w:p w14:paraId="77C1DBB8" w14:textId="6E75B9CD" w:rsidR="00FA0C9C" w:rsidRDefault="00FA0C9C" w:rsidP="00FA0C9C">
      <w:r>
        <w:t xml:space="preserve">August 2008 </w:t>
      </w:r>
      <w:r>
        <w:t xml:space="preserve">– </w:t>
      </w:r>
      <w:r>
        <w:t>July 2013</w:t>
      </w:r>
    </w:p>
    <w:p w14:paraId="382DD577" w14:textId="1765E4C4" w:rsidR="00FA0C9C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 xml:space="preserve">Developed integrated strategies </w:t>
      </w:r>
      <w:r w:rsidR="00661032">
        <w:rPr>
          <w:sz w:val="21"/>
          <w:szCs w:val="21"/>
        </w:rPr>
        <w:t>for</w:t>
      </w:r>
      <w:r w:rsidRPr="00727DEB">
        <w:rPr>
          <w:sz w:val="21"/>
          <w:szCs w:val="21"/>
        </w:rPr>
        <w:t xml:space="preserve"> </w:t>
      </w:r>
      <w:r w:rsidR="00661032">
        <w:rPr>
          <w:sz w:val="21"/>
          <w:szCs w:val="21"/>
        </w:rPr>
        <w:t xml:space="preserve">brand and </w:t>
      </w:r>
      <w:r w:rsidR="00E073CC">
        <w:rPr>
          <w:sz w:val="21"/>
          <w:szCs w:val="21"/>
        </w:rPr>
        <w:t>acquisition</w:t>
      </w:r>
      <w:r w:rsidRPr="00727DEB">
        <w:rPr>
          <w:sz w:val="21"/>
          <w:szCs w:val="21"/>
        </w:rPr>
        <w:t xml:space="preserve"> </w:t>
      </w:r>
      <w:r w:rsidR="00E073CC">
        <w:rPr>
          <w:sz w:val="21"/>
          <w:szCs w:val="21"/>
        </w:rPr>
        <w:t>campaigns</w:t>
      </w:r>
      <w:r w:rsidRPr="00727DEB">
        <w:rPr>
          <w:sz w:val="21"/>
          <w:szCs w:val="21"/>
        </w:rPr>
        <w:t xml:space="preserve"> </w:t>
      </w:r>
      <w:r w:rsidR="00661032">
        <w:rPr>
          <w:sz w:val="21"/>
          <w:szCs w:val="21"/>
        </w:rPr>
        <w:t xml:space="preserve">including </w:t>
      </w:r>
      <w:r w:rsidRPr="00727DEB">
        <w:rPr>
          <w:sz w:val="21"/>
          <w:szCs w:val="21"/>
        </w:rPr>
        <w:t xml:space="preserve">the EE </w:t>
      </w:r>
      <w:r w:rsidR="00E073CC">
        <w:rPr>
          <w:sz w:val="21"/>
          <w:szCs w:val="21"/>
        </w:rPr>
        <w:t xml:space="preserve">launch campaign with </w:t>
      </w:r>
      <w:r w:rsidRPr="00727DEB">
        <w:rPr>
          <w:sz w:val="21"/>
          <w:szCs w:val="21"/>
        </w:rPr>
        <w:t>Kevin Bacon</w:t>
      </w:r>
      <w:r w:rsidR="00661032">
        <w:rPr>
          <w:sz w:val="21"/>
          <w:szCs w:val="21"/>
        </w:rPr>
        <w:t xml:space="preserve"> and </w:t>
      </w:r>
      <w:r w:rsidRPr="00727DEB">
        <w:rPr>
          <w:sz w:val="21"/>
          <w:szCs w:val="21"/>
        </w:rPr>
        <w:t xml:space="preserve">the Orange </w:t>
      </w:r>
      <w:r w:rsidR="00E073CC">
        <w:rPr>
          <w:sz w:val="21"/>
          <w:szCs w:val="21"/>
        </w:rPr>
        <w:t>cinema adverts</w:t>
      </w:r>
      <w:r w:rsidR="00F17010" w:rsidRPr="00727DEB">
        <w:rPr>
          <w:sz w:val="21"/>
          <w:szCs w:val="21"/>
        </w:rPr>
        <w:t xml:space="preserve"> </w:t>
      </w:r>
      <w:r w:rsidRPr="00727DEB">
        <w:rPr>
          <w:sz w:val="21"/>
          <w:szCs w:val="21"/>
        </w:rPr>
        <w:t xml:space="preserve">with </w:t>
      </w:r>
      <w:r w:rsidR="00661032">
        <w:rPr>
          <w:sz w:val="21"/>
          <w:szCs w:val="21"/>
        </w:rPr>
        <w:t>T</w:t>
      </w:r>
      <w:r w:rsidRPr="00727DEB">
        <w:rPr>
          <w:sz w:val="21"/>
          <w:szCs w:val="21"/>
        </w:rPr>
        <w:t>he Muppets.</w:t>
      </w:r>
    </w:p>
    <w:p w14:paraId="412A1EAF" w14:textId="4903D3A0" w:rsidR="00661032" w:rsidRPr="00727DEB" w:rsidRDefault="00661032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>D</w:t>
      </w:r>
      <w:r w:rsidRPr="00727DEB">
        <w:rPr>
          <w:sz w:val="21"/>
          <w:szCs w:val="21"/>
        </w:rPr>
        <w:t xml:space="preserve">elivered </w:t>
      </w:r>
      <w:r>
        <w:rPr>
          <w:sz w:val="21"/>
          <w:szCs w:val="21"/>
        </w:rPr>
        <w:t xml:space="preserve">multiple </w:t>
      </w:r>
      <w:r w:rsidR="00E073CC">
        <w:rPr>
          <w:sz w:val="21"/>
          <w:szCs w:val="21"/>
        </w:rPr>
        <w:t xml:space="preserve">advertising </w:t>
      </w:r>
      <w:r w:rsidRPr="00727DEB">
        <w:rPr>
          <w:sz w:val="21"/>
          <w:szCs w:val="21"/>
        </w:rPr>
        <w:t>campaigns across cinema, TV, OOH, press, radio and digital.</w:t>
      </w:r>
    </w:p>
    <w:p w14:paraId="19672F32" w14:textId="0E65B176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>Responsible for overseeing TV</w:t>
      </w:r>
      <w:r w:rsidR="00727DEB">
        <w:rPr>
          <w:sz w:val="21"/>
          <w:szCs w:val="21"/>
        </w:rPr>
        <w:t>,</w:t>
      </w:r>
      <w:r w:rsidRPr="00727DEB">
        <w:rPr>
          <w:sz w:val="21"/>
          <w:szCs w:val="21"/>
        </w:rPr>
        <w:t xml:space="preserve"> print and radio </w:t>
      </w:r>
      <w:r w:rsidR="00727DEB">
        <w:rPr>
          <w:sz w:val="21"/>
          <w:szCs w:val="21"/>
        </w:rPr>
        <w:t>production</w:t>
      </w:r>
      <w:r w:rsidRPr="00727DEB">
        <w:rPr>
          <w:sz w:val="21"/>
          <w:szCs w:val="21"/>
        </w:rPr>
        <w:t xml:space="preserve"> in the UK</w:t>
      </w:r>
      <w:r w:rsidR="00727DEB">
        <w:rPr>
          <w:sz w:val="21"/>
          <w:szCs w:val="21"/>
        </w:rPr>
        <w:t>,</w:t>
      </w:r>
      <w:r w:rsidRPr="00727DEB">
        <w:rPr>
          <w:sz w:val="21"/>
          <w:szCs w:val="21"/>
        </w:rPr>
        <w:t xml:space="preserve"> US and Europe.</w:t>
      </w:r>
    </w:p>
    <w:p w14:paraId="268A57E6" w14:textId="0D88A0AC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>Led integrated communications teams including digital, retail, direct acquisition and PR.</w:t>
      </w:r>
    </w:p>
    <w:p w14:paraId="4C1DD38A" w14:textId="0EA232B9" w:rsidR="00FA0C9C" w:rsidRPr="00727DEB" w:rsidRDefault="00FA0C9C" w:rsidP="00FA0C9C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 xml:space="preserve">Managed budgets of up to £1.2m and responsible </w:t>
      </w:r>
      <w:r w:rsidR="00661032">
        <w:rPr>
          <w:sz w:val="21"/>
          <w:szCs w:val="21"/>
        </w:rPr>
        <w:t xml:space="preserve">for </w:t>
      </w:r>
      <w:r w:rsidRPr="00727DEB">
        <w:rPr>
          <w:sz w:val="21"/>
          <w:szCs w:val="21"/>
        </w:rPr>
        <w:t>negotiating with</w:t>
      </w:r>
      <w:r w:rsidR="00661032">
        <w:rPr>
          <w:sz w:val="21"/>
          <w:szCs w:val="21"/>
        </w:rPr>
        <w:t xml:space="preserve"> suppliers</w:t>
      </w:r>
      <w:r w:rsidRPr="00727DEB">
        <w:rPr>
          <w:sz w:val="21"/>
          <w:szCs w:val="21"/>
        </w:rPr>
        <w:t>.</w:t>
      </w:r>
    </w:p>
    <w:p w14:paraId="63118C8C" w14:textId="7F809555" w:rsidR="00727DEB" w:rsidRPr="00727DEB" w:rsidRDefault="00FA0C9C" w:rsidP="00727DEB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>Coordinated research projects and developed action plans in response to findings.</w:t>
      </w:r>
    </w:p>
    <w:p w14:paraId="34FA59DA" w14:textId="77777777" w:rsidR="00E073CC" w:rsidRDefault="00E073CC">
      <w:pPr>
        <w:pStyle w:val="Heading1"/>
        <w:rPr>
          <w:sz w:val="24"/>
          <w:szCs w:val="21"/>
        </w:rPr>
      </w:pPr>
    </w:p>
    <w:p w14:paraId="175B549A" w14:textId="2D4B1892" w:rsidR="00CE2D13" w:rsidRPr="00727DEB" w:rsidRDefault="00FA0C9C">
      <w:pPr>
        <w:pStyle w:val="Heading1"/>
        <w:rPr>
          <w:sz w:val="24"/>
          <w:szCs w:val="21"/>
        </w:rPr>
      </w:pPr>
      <w:r w:rsidRPr="00727DEB">
        <w:rPr>
          <w:sz w:val="24"/>
          <w:szCs w:val="21"/>
        </w:rPr>
        <w:t>Training</w:t>
      </w:r>
      <w:r w:rsidR="00727DEB" w:rsidRPr="00727DEB">
        <w:rPr>
          <w:sz w:val="24"/>
          <w:szCs w:val="21"/>
        </w:rPr>
        <w:t xml:space="preserve"> courses</w:t>
      </w:r>
    </w:p>
    <w:p w14:paraId="165388C3" w14:textId="07F2618E" w:rsidR="00CE2D13" w:rsidRPr="00727DEB" w:rsidRDefault="00727DEB" w:rsidP="00727DEB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727DEB">
        <w:rPr>
          <w:sz w:val="21"/>
          <w:szCs w:val="21"/>
        </w:rPr>
        <w:t>L</w:t>
      </w:r>
      <w:r w:rsidR="00FA0C9C" w:rsidRPr="00727DEB">
        <w:rPr>
          <w:sz w:val="21"/>
          <w:szCs w:val="21"/>
        </w:rPr>
        <w:t xml:space="preserve">eadership </w:t>
      </w:r>
      <w:proofErr w:type="spellStart"/>
      <w:r w:rsidR="00FA0C9C" w:rsidRPr="00727DEB">
        <w:rPr>
          <w:sz w:val="21"/>
          <w:szCs w:val="21"/>
        </w:rPr>
        <w:t>programme</w:t>
      </w:r>
      <w:proofErr w:type="spellEnd"/>
      <w:r w:rsidRPr="00727DEB">
        <w:rPr>
          <w:sz w:val="21"/>
          <w:szCs w:val="21"/>
        </w:rPr>
        <w:t xml:space="preserve"> </w:t>
      </w:r>
      <w:r w:rsidR="00C04F96">
        <w:rPr>
          <w:sz w:val="21"/>
          <w:szCs w:val="21"/>
        </w:rPr>
        <w:t>-</w:t>
      </w:r>
      <w:r w:rsidRPr="00727DEB">
        <w:rPr>
          <w:sz w:val="21"/>
          <w:szCs w:val="21"/>
        </w:rPr>
        <w:t xml:space="preserve"> Centre for Teams</w:t>
      </w:r>
    </w:p>
    <w:p w14:paraId="13A8C18F" w14:textId="729232CB" w:rsidR="00FA0C9C" w:rsidRPr="00727DEB" w:rsidRDefault="00FA0C9C" w:rsidP="00727DEB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727DEB">
        <w:rPr>
          <w:sz w:val="21"/>
          <w:szCs w:val="21"/>
        </w:rPr>
        <w:t xml:space="preserve">Creative writing short course </w:t>
      </w:r>
      <w:r w:rsidR="00C04F96">
        <w:rPr>
          <w:sz w:val="21"/>
          <w:szCs w:val="21"/>
        </w:rPr>
        <w:t>-</w:t>
      </w:r>
      <w:r w:rsidRPr="00727DEB">
        <w:rPr>
          <w:sz w:val="21"/>
          <w:szCs w:val="21"/>
        </w:rPr>
        <w:t xml:space="preserve"> The Writer agency</w:t>
      </w:r>
      <w:r w:rsidR="00E073CC">
        <w:rPr>
          <w:sz w:val="21"/>
          <w:szCs w:val="21"/>
        </w:rPr>
        <w:t xml:space="preserve"> </w:t>
      </w:r>
    </w:p>
    <w:p w14:paraId="6E13102D" w14:textId="0D37B5EE" w:rsidR="00FA0C9C" w:rsidRPr="00E073CC" w:rsidRDefault="00FA0C9C" w:rsidP="00E073CC">
      <w:pPr>
        <w:pStyle w:val="ListParagraph"/>
        <w:numPr>
          <w:ilvl w:val="0"/>
          <w:numId w:val="18"/>
        </w:numPr>
        <w:rPr>
          <w:sz w:val="21"/>
          <w:szCs w:val="21"/>
        </w:rPr>
      </w:pPr>
      <w:r w:rsidRPr="00727DEB">
        <w:rPr>
          <w:sz w:val="21"/>
          <w:szCs w:val="21"/>
        </w:rPr>
        <w:t>Copy writing short course - The Guardian</w:t>
      </w:r>
    </w:p>
    <w:p w14:paraId="1049B50E" w14:textId="77777777" w:rsidR="00E073CC" w:rsidRDefault="00E073CC" w:rsidP="00727DEB">
      <w:pPr>
        <w:pStyle w:val="Heading1"/>
        <w:rPr>
          <w:sz w:val="24"/>
          <w:szCs w:val="21"/>
        </w:rPr>
      </w:pPr>
    </w:p>
    <w:p w14:paraId="5D6AB852" w14:textId="0355DE9C" w:rsidR="00CE2D13" w:rsidRPr="00727DEB" w:rsidRDefault="00FA0C9C" w:rsidP="00727DEB">
      <w:pPr>
        <w:pStyle w:val="Heading1"/>
        <w:rPr>
          <w:sz w:val="24"/>
          <w:szCs w:val="21"/>
        </w:rPr>
      </w:pPr>
      <w:r w:rsidRPr="00727DEB">
        <w:rPr>
          <w:sz w:val="24"/>
          <w:szCs w:val="21"/>
        </w:rPr>
        <w:t>Education</w:t>
      </w:r>
    </w:p>
    <w:p w14:paraId="1873DA33" w14:textId="6D1E5085" w:rsidR="00FA0C9C" w:rsidRPr="00727DEB" w:rsidRDefault="00F17010" w:rsidP="00FA0C9C">
      <w:pPr>
        <w:widowControl w:val="0"/>
        <w:spacing w:line="360" w:lineRule="auto"/>
        <w:rPr>
          <w:i/>
          <w:iCs/>
          <w:sz w:val="21"/>
          <w:szCs w:val="21"/>
        </w:rPr>
      </w:pPr>
      <w:r w:rsidRPr="00727DEB">
        <w:rPr>
          <w:i/>
          <w:iCs/>
          <w:sz w:val="21"/>
          <w:szCs w:val="21"/>
        </w:rPr>
        <w:softHyphen/>
      </w:r>
      <w:r w:rsidRPr="00727DEB">
        <w:rPr>
          <w:i/>
          <w:iCs/>
          <w:sz w:val="21"/>
          <w:szCs w:val="21"/>
        </w:rPr>
        <w:softHyphen/>
      </w:r>
      <w:r w:rsidR="00FA0C9C" w:rsidRPr="00727DEB">
        <w:rPr>
          <w:i/>
          <w:iCs/>
          <w:sz w:val="21"/>
          <w:szCs w:val="21"/>
        </w:rPr>
        <w:t>Sept 01 - June 05, Bourne</w:t>
      </w:r>
      <w:r w:rsidRPr="00727DEB">
        <w:rPr>
          <w:i/>
          <w:iCs/>
          <w:sz w:val="21"/>
          <w:szCs w:val="21"/>
        </w:rPr>
        <w:t>mo</w:t>
      </w:r>
      <w:r w:rsidR="00FA0C9C" w:rsidRPr="00727DEB">
        <w:rPr>
          <w:i/>
          <w:iCs/>
          <w:sz w:val="21"/>
          <w:szCs w:val="21"/>
        </w:rPr>
        <w:t xml:space="preserve">uth University  </w:t>
      </w:r>
    </w:p>
    <w:p w14:paraId="2F868330" w14:textId="77777777" w:rsidR="00FA0C9C" w:rsidRPr="00727DEB" w:rsidRDefault="00FA0C9C" w:rsidP="00FA0C9C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727DEB">
        <w:rPr>
          <w:sz w:val="21"/>
          <w:szCs w:val="21"/>
        </w:rPr>
        <w:t>BA (hons) International Marketing Management with French and Spanish - 2:1</w:t>
      </w:r>
    </w:p>
    <w:p w14:paraId="5B723E77" w14:textId="77777777" w:rsidR="00727DEB" w:rsidRDefault="00727DEB" w:rsidP="00F17010">
      <w:pPr>
        <w:rPr>
          <w:rFonts w:asciiTheme="majorHAnsi" w:eastAsiaTheme="majorEastAsia" w:hAnsiTheme="majorHAnsi" w:cstheme="majorBidi"/>
          <w:b/>
          <w:i/>
          <w:spacing w:val="21"/>
          <w:sz w:val="26"/>
          <w:szCs w:val="26"/>
          <w:lang w:val="en-GB" w:bidi="en-GB"/>
        </w:rPr>
      </w:pPr>
    </w:p>
    <w:p w14:paraId="4311009C" w14:textId="1C9A0303" w:rsidR="00FA0C9C" w:rsidRPr="00727DEB" w:rsidRDefault="00FA0C9C" w:rsidP="00727DEB">
      <w:pPr>
        <w:widowControl w:val="0"/>
        <w:spacing w:line="360" w:lineRule="auto"/>
        <w:rPr>
          <w:i/>
          <w:iCs/>
          <w:sz w:val="21"/>
          <w:szCs w:val="21"/>
        </w:rPr>
      </w:pPr>
      <w:r w:rsidRPr="00727DEB">
        <w:rPr>
          <w:i/>
          <w:iCs/>
          <w:sz w:val="21"/>
          <w:szCs w:val="21"/>
        </w:rPr>
        <w:t>Sept 98 - July 00, Collingwood College 6th form</w:t>
      </w:r>
    </w:p>
    <w:p w14:paraId="7E51332A" w14:textId="77777777" w:rsidR="00FA0C9C" w:rsidRPr="00727DEB" w:rsidRDefault="00FA0C9C" w:rsidP="00727DEB">
      <w:pPr>
        <w:pStyle w:val="ListParagraph"/>
        <w:widowControl w:val="0"/>
        <w:numPr>
          <w:ilvl w:val="0"/>
          <w:numId w:val="17"/>
        </w:numPr>
        <w:spacing w:line="360" w:lineRule="auto"/>
        <w:rPr>
          <w:sz w:val="21"/>
          <w:szCs w:val="21"/>
        </w:rPr>
      </w:pPr>
      <w:r w:rsidRPr="00727DEB">
        <w:rPr>
          <w:sz w:val="21"/>
          <w:szCs w:val="21"/>
        </w:rPr>
        <w:t xml:space="preserve">A-levels: French C, Theatre Studies A, Graphics D    </w:t>
      </w:r>
    </w:p>
    <w:p w14:paraId="622E08D0" w14:textId="4EA0FFE7" w:rsidR="00CE2D13" w:rsidRPr="005D390E" w:rsidRDefault="00FA0C9C" w:rsidP="00FA0C9C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727DEB">
        <w:rPr>
          <w:sz w:val="21"/>
          <w:szCs w:val="21"/>
        </w:rPr>
        <w:t>AS Level: Photography A</w:t>
      </w:r>
    </w:p>
    <w:sectPr w:rsidR="00CE2D13" w:rsidRPr="005D390E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EACF4" w14:textId="77777777" w:rsidR="001F7629" w:rsidRDefault="001F7629">
      <w:pPr>
        <w:spacing w:after="0" w:line="240" w:lineRule="auto"/>
      </w:pPr>
      <w:r>
        <w:separator/>
      </w:r>
    </w:p>
  </w:endnote>
  <w:endnote w:type="continuationSeparator" w:id="0">
    <w:p w14:paraId="03D5E51F" w14:textId="77777777" w:rsidR="001F7629" w:rsidRDefault="001F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58FC89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62A5E" w14:textId="77777777" w:rsidR="001F7629" w:rsidRDefault="001F7629">
      <w:pPr>
        <w:spacing w:after="0" w:line="240" w:lineRule="auto"/>
      </w:pPr>
      <w:r>
        <w:separator/>
      </w:r>
    </w:p>
  </w:footnote>
  <w:footnote w:type="continuationSeparator" w:id="0">
    <w:p w14:paraId="4068FEC1" w14:textId="77777777" w:rsidR="001F7629" w:rsidRDefault="001F7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15DF5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515680D" wp14:editId="1145931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866CA0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C38AB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527AC92" wp14:editId="4E143C1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2E9250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64EC0"/>
    <w:multiLevelType w:val="hybridMultilevel"/>
    <w:tmpl w:val="4314DF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82626"/>
    <w:multiLevelType w:val="hybridMultilevel"/>
    <w:tmpl w:val="6B6C9D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A7227"/>
    <w:multiLevelType w:val="hybridMultilevel"/>
    <w:tmpl w:val="22F6814E"/>
    <w:styleLink w:val="ImportedStyle1"/>
    <w:lvl w:ilvl="0" w:tplc="0C56A8CE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AE973C">
      <w:start w:val="1"/>
      <w:numFmt w:val="bullet"/>
      <w:lvlText w:val="o"/>
      <w:lvlJc w:val="left"/>
      <w:pPr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96F77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78657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F646B2">
      <w:start w:val="1"/>
      <w:numFmt w:val="bullet"/>
      <w:lvlText w:val="o"/>
      <w:lvlJc w:val="left"/>
      <w:pPr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4A72D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9A24B4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803BC6">
      <w:start w:val="1"/>
      <w:numFmt w:val="bullet"/>
      <w:lvlText w:val="o"/>
      <w:lvlJc w:val="left"/>
      <w:pPr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14EEB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B0D56A5"/>
    <w:multiLevelType w:val="hybridMultilevel"/>
    <w:tmpl w:val="9544B6E6"/>
    <w:styleLink w:val="ImportedStyle2"/>
    <w:lvl w:ilvl="0" w:tplc="035C5E40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6C0FC2">
      <w:start w:val="1"/>
      <w:numFmt w:val="bullet"/>
      <w:lvlText w:val="o"/>
      <w:lvlJc w:val="left"/>
      <w:pPr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4AD4A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78BD7E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02FD5E">
      <w:start w:val="1"/>
      <w:numFmt w:val="bullet"/>
      <w:lvlText w:val="o"/>
      <w:lvlJc w:val="left"/>
      <w:pPr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C0CD0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B0099A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7CE9C0">
      <w:start w:val="1"/>
      <w:numFmt w:val="bullet"/>
      <w:lvlText w:val="o"/>
      <w:lvlJc w:val="left"/>
      <w:pPr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9EFAA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C167531"/>
    <w:multiLevelType w:val="hybridMultilevel"/>
    <w:tmpl w:val="22F6814E"/>
    <w:numStyleLink w:val="ImportedStyle1"/>
  </w:abstractNum>
  <w:abstractNum w:abstractNumId="15" w15:restartNumberingAfterBreak="0">
    <w:nsid w:val="60B713A8"/>
    <w:multiLevelType w:val="hybridMultilevel"/>
    <w:tmpl w:val="78A85E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20205"/>
    <w:multiLevelType w:val="hybridMultilevel"/>
    <w:tmpl w:val="9544B6E6"/>
    <w:numStyleLink w:val="ImportedStyle2"/>
  </w:abstractNum>
  <w:abstractNum w:abstractNumId="17" w15:restartNumberingAfterBreak="0">
    <w:nsid w:val="6C6113B9"/>
    <w:multiLevelType w:val="hybridMultilevel"/>
    <w:tmpl w:val="9C5E4B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7"/>
  </w:num>
  <w:num w:numId="14">
    <w:abstractNumId w:val="13"/>
  </w:num>
  <w:num w:numId="15">
    <w:abstractNumId w:val="16"/>
  </w:num>
  <w:num w:numId="16">
    <w:abstractNumId w:val="15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D4"/>
    <w:rsid w:val="001F7629"/>
    <w:rsid w:val="005D390E"/>
    <w:rsid w:val="00661032"/>
    <w:rsid w:val="00727DEB"/>
    <w:rsid w:val="00972EC1"/>
    <w:rsid w:val="00C04F96"/>
    <w:rsid w:val="00CE2D13"/>
    <w:rsid w:val="00D855D4"/>
    <w:rsid w:val="00E073CC"/>
    <w:rsid w:val="00F17010"/>
    <w:rsid w:val="00FA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7B4E2"/>
  <w15:chartTrackingRefBased/>
  <w15:docId w15:val="{DB847345-BDF8-FB4B-AE92-7D249AD8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numbering" w:customStyle="1" w:styleId="ImportedStyle1">
    <w:name w:val="Imported Style 1"/>
    <w:rsid w:val="00FA0C9C"/>
    <w:pPr>
      <w:numPr>
        <w:numId w:val="11"/>
      </w:numPr>
    </w:pPr>
  </w:style>
  <w:style w:type="numbering" w:customStyle="1" w:styleId="ImportedStyle2">
    <w:name w:val="Imported Style 2"/>
    <w:rsid w:val="00FA0C9C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nylindsay/Library/Containers/com.microsoft.Word/Data/Library/Application%20Support/Microsoft/Office/16.0/DTS/en-GB%7b5C3E6AD1-F7B5-B045-9FE8-57842D94A749%7d/%7bAC7E2E54-582E-7C43-9339-2CF1BEC4DC83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60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Carr</dc:creator>
  <cp:keywords/>
  <dc:description/>
  <cp:lastModifiedBy>Lindsay Carr</cp:lastModifiedBy>
  <cp:revision>4</cp:revision>
  <dcterms:created xsi:type="dcterms:W3CDTF">2021-02-20T14:28:00Z</dcterms:created>
  <dcterms:modified xsi:type="dcterms:W3CDTF">2021-02-20T15:39:00Z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